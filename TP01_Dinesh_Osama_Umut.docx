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D22F97" w:rsidP="0AA62D04" w:rsidRDefault="00D22F97" w14:paraId="28F22BDC" w14:textId="6D0ED60D">
      <w:pPr>
        <w:jc w:val="center"/>
        <w:rPr>
          <w:rFonts w:ascii="Verdana" w:hAnsi="Verdana"/>
          <w:sz w:val="36"/>
          <w:szCs w:val="36"/>
        </w:rPr>
      </w:pPr>
      <w:r w:rsidRPr="0AA62D04" w:rsidR="355E7948">
        <w:rPr>
          <w:rFonts w:ascii="Verdana" w:hAnsi="Verdana"/>
          <w:sz w:val="36"/>
          <w:szCs w:val="36"/>
        </w:rPr>
        <w:t>Job Board</w:t>
      </w:r>
      <w:r w:rsidRPr="0AA62D04" w:rsidR="5D10DD11">
        <w:rPr>
          <w:rFonts w:ascii="Verdana" w:hAnsi="Verdana"/>
          <w:sz w:val="36"/>
          <w:szCs w:val="36"/>
        </w:rPr>
        <w:t xml:space="preserve"> Platform</w:t>
      </w:r>
    </w:p>
    <w:p w:rsidR="5D10DD11" w:rsidP="0AA62D04" w:rsidRDefault="5D10DD11" w14:paraId="2699FAC7" w14:textId="74B8A022">
      <w:pPr>
        <w:pStyle w:val="Normal"/>
        <w:jc w:val="center"/>
        <w:rPr>
          <w:rFonts w:ascii="Verdana" w:hAnsi="Verdana"/>
          <w:sz w:val="36"/>
          <w:szCs w:val="36"/>
        </w:rPr>
      </w:pPr>
    </w:p>
    <w:p w:rsidR="24E204E7" w:rsidP="0AA62D04" w:rsidRDefault="24E204E7" w14:paraId="5A7C6EBF" w14:textId="3F66EBBF">
      <w:pPr>
        <w:pStyle w:val="Heading1"/>
        <w:shd w:val="clear" w:color="auto" w:fill="FFFFFF" w:themeFill="background1"/>
        <w:spacing w:line="480" w:lineRule="atLeast"/>
        <w:rPr>
          <w:rFonts w:ascii="Verdana" w:hAnsi="Verdana"/>
          <w:b w:val="0"/>
          <w:bCs w:val="0"/>
          <w:color w:val="252424"/>
          <w:sz w:val="24"/>
          <w:szCs w:val="24"/>
        </w:rPr>
      </w:pPr>
      <w:r w:rsidRPr="0AA62D04" w:rsidR="24E204E7">
        <w:rPr>
          <w:rFonts w:ascii="Verdana" w:hAnsi="Verdana"/>
          <w:b w:val="0"/>
          <w:bCs w:val="0"/>
          <w:color w:val="252424"/>
          <w:sz w:val="24"/>
          <w:szCs w:val="24"/>
        </w:rPr>
        <w:t xml:space="preserve">Dinesh </w:t>
      </w:r>
      <w:r w:rsidRPr="0AA62D04" w:rsidR="24E204E7">
        <w:rPr>
          <w:rFonts w:ascii="Verdana" w:hAnsi="Verdana"/>
          <w:b w:val="0"/>
          <w:bCs w:val="0"/>
          <w:color w:val="252424"/>
          <w:sz w:val="24"/>
          <w:szCs w:val="24"/>
        </w:rPr>
        <w:t>Perni</w:t>
      </w:r>
    </w:p>
    <w:p w:rsidR="24E204E7" w:rsidP="0AA62D04" w:rsidRDefault="24E204E7" w14:paraId="5E3B016F">
      <w:pPr>
        <w:jc w:val="center"/>
        <w:rPr>
          <w:rFonts w:ascii="Verdana" w:hAnsi="Verdana"/>
          <w:noProof/>
          <w:sz w:val="24"/>
          <w:szCs w:val="24"/>
        </w:rPr>
      </w:pPr>
      <w:hyperlink r:id="Rfe49976106b7460e">
        <w:r w:rsidRPr="0AA62D04" w:rsidR="24E204E7">
          <w:rPr>
            <w:rStyle w:val="Hyperlink"/>
            <w:rFonts w:ascii="Verdana" w:hAnsi="Verdana"/>
            <w:noProof/>
            <w:sz w:val="24"/>
            <w:szCs w:val="24"/>
          </w:rPr>
          <w:t>pernidinesh@cityuniversity.edu</w:t>
        </w:r>
      </w:hyperlink>
      <w:r w:rsidRPr="0AA62D04" w:rsidR="24E204E7">
        <w:rPr>
          <w:rFonts w:ascii="Verdana" w:hAnsi="Verdana"/>
          <w:noProof/>
          <w:sz w:val="24"/>
          <w:szCs w:val="24"/>
        </w:rPr>
        <w:t xml:space="preserve"> </w:t>
      </w:r>
    </w:p>
    <w:p w:rsidR="0AA62D04" w:rsidP="0AA62D04" w:rsidRDefault="0AA62D04" w14:paraId="161AB988">
      <w:pPr>
        <w:jc w:val="center"/>
        <w:rPr>
          <w:rFonts w:ascii="Verdana" w:hAnsi="Verdana"/>
          <w:noProof/>
          <w:sz w:val="24"/>
          <w:szCs w:val="24"/>
        </w:rPr>
      </w:pPr>
    </w:p>
    <w:p w:rsidR="24E204E7" w:rsidP="0AA62D04" w:rsidRDefault="24E204E7" w14:paraId="369C955D">
      <w:pPr>
        <w:jc w:val="center"/>
        <w:rPr>
          <w:rFonts w:ascii="Verdana" w:hAnsi="Verdana"/>
          <w:noProof/>
          <w:sz w:val="24"/>
          <w:szCs w:val="24"/>
        </w:rPr>
      </w:pPr>
      <w:r w:rsidRPr="0AA62D04" w:rsidR="24E204E7">
        <w:rPr>
          <w:rFonts w:ascii="Verdana" w:hAnsi="Verdana"/>
          <w:noProof/>
          <w:sz w:val="24"/>
          <w:szCs w:val="24"/>
        </w:rPr>
        <w:t>Osama Khan</w:t>
      </w:r>
    </w:p>
    <w:p w:rsidR="24E204E7" w:rsidP="0AA62D04" w:rsidRDefault="24E204E7" w14:paraId="607CB396">
      <w:pPr>
        <w:jc w:val="center"/>
        <w:rPr>
          <w:rFonts w:ascii="Verdana" w:hAnsi="Verdana"/>
          <w:noProof/>
          <w:sz w:val="24"/>
          <w:szCs w:val="24"/>
        </w:rPr>
      </w:pPr>
      <w:hyperlink r:id="R346946bb93054efc">
        <w:r w:rsidRPr="0AA62D04" w:rsidR="24E204E7">
          <w:rPr>
            <w:rStyle w:val="Hyperlink"/>
            <w:rFonts w:ascii="Verdana" w:hAnsi="Verdana"/>
            <w:noProof/>
            <w:sz w:val="24"/>
            <w:szCs w:val="24"/>
          </w:rPr>
          <w:t>khanosama@cityuniversity.edu</w:t>
        </w:r>
      </w:hyperlink>
    </w:p>
    <w:p w:rsidR="0AA62D04" w:rsidP="0AA62D04" w:rsidRDefault="0AA62D04" w14:paraId="03D44DAC">
      <w:pPr>
        <w:jc w:val="center"/>
        <w:rPr>
          <w:rFonts w:ascii="Verdana" w:hAnsi="Verdana"/>
          <w:noProof/>
          <w:sz w:val="24"/>
          <w:szCs w:val="24"/>
        </w:rPr>
      </w:pPr>
    </w:p>
    <w:p w:rsidR="24E204E7" w:rsidP="0AA62D04" w:rsidRDefault="24E204E7" w14:paraId="7C1F8028">
      <w:pPr>
        <w:jc w:val="center"/>
        <w:rPr>
          <w:rFonts w:ascii="Verdana" w:hAnsi="Verdana"/>
          <w:noProof/>
          <w:sz w:val="24"/>
          <w:szCs w:val="24"/>
        </w:rPr>
      </w:pPr>
      <w:r w:rsidRPr="0AA62D04" w:rsidR="24E204E7">
        <w:rPr>
          <w:rFonts w:ascii="Verdana" w:hAnsi="Verdana"/>
          <w:color w:val="252424"/>
          <w:sz w:val="24"/>
          <w:szCs w:val="24"/>
        </w:rPr>
        <w:t>Umutbek</w:t>
      </w:r>
      <w:r w:rsidRPr="0AA62D04" w:rsidR="24E204E7">
        <w:rPr>
          <w:rFonts w:ascii="Verdana" w:hAnsi="Verdana"/>
          <w:color w:val="252424"/>
          <w:sz w:val="24"/>
          <w:szCs w:val="24"/>
        </w:rPr>
        <w:t xml:space="preserve"> </w:t>
      </w:r>
      <w:r w:rsidRPr="0AA62D04" w:rsidR="24E204E7">
        <w:rPr>
          <w:rFonts w:ascii="Verdana" w:hAnsi="Verdana"/>
          <w:color w:val="252424"/>
          <w:sz w:val="24"/>
          <w:szCs w:val="24"/>
        </w:rPr>
        <w:t>Abdimanan</w:t>
      </w:r>
      <w:r w:rsidRPr="0AA62D04" w:rsidR="24E204E7">
        <w:rPr>
          <w:rFonts w:ascii="Verdana" w:hAnsi="Verdana"/>
          <w:color w:val="252424"/>
          <w:sz w:val="24"/>
          <w:szCs w:val="24"/>
        </w:rPr>
        <w:t xml:space="preserve"> Uulu</w:t>
      </w:r>
    </w:p>
    <w:p w:rsidR="24E204E7" w:rsidP="0AA62D04" w:rsidRDefault="24E204E7" w14:paraId="727ABF59">
      <w:pPr>
        <w:jc w:val="center"/>
        <w:rPr>
          <w:rFonts w:ascii="Verdana" w:hAnsi="Verdana"/>
          <w:noProof/>
          <w:sz w:val="24"/>
          <w:szCs w:val="24"/>
        </w:rPr>
      </w:pPr>
      <w:hyperlink r:id="R9967c74016634478">
        <w:r w:rsidRPr="0AA62D04" w:rsidR="24E204E7">
          <w:rPr>
            <w:rStyle w:val="Hyperlink"/>
            <w:rFonts w:ascii="Verdana" w:hAnsi="Verdana"/>
            <w:noProof/>
            <w:sz w:val="24"/>
            <w:szCs w:val="24"/>
          </w:rPr>
          <w:t>abdimananuuluumutbe@cityuniversity.edu</w:t>
        </w:r>
      </w:hyperlink>
    </w:p>
    <w:p w:rsidR="0AA62D04" w:rsidP="0AA62D04" w:rsidRDefault="0AA62D04" w14:paraId="26C4C0BD" w14:textId="70CA7BB2">
      <w:pPr>
        <w:pStyle w:val="Normal"/>
        <w:jc w:val="center"/>
        <w:rPr>
          <w:rFonts w:ascii="Verdana" w:hAnsi="Verdana"/>
          <w:sz w:val="24"/>
          <w:szCs w:val="24"/>
        </w:rPr>
      </w:pPr>
    </w:p>
    <w:p w:rsidR="00C8049E" w:rsidP="0AA62D04" w:rsidRDefault="00D22F97" w14:paraId="7681D750" w14:textId="539D79AE">
      <w:pPr>
        <w:pStyle w:val="Normal"/>
        <w:jc w:val="center"/>
        <w:rPr>
          <w:rFonts w:ascii="Verdana" w:hAnsi="Verdana" w:cs="Arial"/>
          <w:noProof/>
          <w:sz w:val="24"/>
          <w:szCs w:val="24"/>
        </w:rPr>
      </w:pPr>
      <w:r w:rsidRPr="0AA62D04" w:rsidR="003114DF">
        <w:rPr>
          <w:rFonts w:ascii="Verdana" w:hAnsi="Verdana" w:cs="Arial"/>
          <w:noProof/>
          <w:sz w:val="24"/>
          <w:szCs w:val="24"/>
        </w:rPr>
        <w:t>C</w:t>
      </w:r>
      <w:r w:rsidRPr="0AA62D04" w:rsidR="00D22F97">
        <w:rPr>
          <w:rFonts w:ascii="Verdana" w:hAnsi="Verdana" w:cs="Arial"/>
          <w:noProof/>
          <w:sz w:val="24"/>
          <w:szCs w:val="24"/>
        </w:rPr>
        <w:t>S628 Full stack development</w:t>
      </w:r>
      <w:r w:rsidRPr="0AA62D04" w:rsidR="003114DF">
        <w:rPr>
          <w:rFonts w:ascii="Verdana" w:hAnsi="Verdana" w:cs="Arial"/>
          <w:noProof/>
          <w:sz w:val="24"/>
          <w:szCs w:val="24"/>
        </w:rPr>
        <w:t xml:space="preserve">, </w:t>
      </w:r>
      <w:r w:rsidRPr="0AA62D04" w:rsidR="00D22F97">
        <w:rPr>
          <w:rFonts w:ascii="Verdana" w:hAnsi="Verdana" w:cs="Arial"/>
          <w:noProof/>
          <w:sz w:val="24"/>
          <w:szCs w:val="24"/>
        </w:rPr>
        <w:t>Master of Computer Science (MSCS)</w:t>
      </w:r>
      <w:r w:rsidRPr="0AA62D04" w:rsidR="003114DF">
        <w:rPr>
          <w:rFonts w:ascii="Verdana" w:hAnsi="Verdana" w:cs="Arial"/>
          <w:noProof/>
          <w:sz w:val="24"/>
          <w:szCs w:val="24"/>
        </w:rPr>
        <w:t xml:space="preserve">, </w:t>
      </w:r>
      <w:r w:rsidRPr="0AA62D04" w:rsidR="00D22F97">
        <w:rPr>
          <w:rFonts w:ascii="Verdana" w:hAnsi="Verdana" w:cs="Arial"/>
          <w:noProof/>
          <w:sz w:val="24"/>
          <w:szCs w:val="24"/>
        </w:rPr>
        <w:t>City University of Seattle</w:t>
      </w:r>
    </w:p>
    <w:p w:rsidR="003E4EDE" w:rsidP="0AA62D04" w:rsidRDefault="003E4EDE" w14:paraId="75D22B9E" w14:textId="34952029">
      <w:pPr>
        <w:pStyle w:val="Normal"/>
        <w:jc w:val="center"/>
        <w:rPr>
          <w:rFonts w:ascii="Verdana" w:hAnsi="Verdana" w:cs="Arial"/>
          <w:noProof/>
          <w:kern w:val="36"/>
          <w:sz w:val="20"/>
          <w:szCs w:val="20"/>
        </w:rPr>
      </w:pPr>
    </w:p>
    <w:p w:rsidR="2F154BD8" w:rsidP="2F154BD8" w:rsidRDefault="2F154BD8" w14:paraId="231E683D" w14:textId="238CA938">
      <w:pPr>
        <w:jc w:val="center"/>
        <w:rPr>
          <w:rFonts w:ascii="Verdana" w:hAnsi="Verdana"/>
          <w:b w:val="1"/>
          <w:bCs w:val="1"/>
          <w:sz w:val="20"/>
          <w:szCs w:val="20"/>
        </w:rPr>
      </w:pPr>
    </w:p>
    <w:p w:rsidRPr="00D22F97" w:rsidR="00C8049E" w:rsidP="00C8049E" w:rsidRDefault="00C8049E" w14:paraId="30E0078C" w14:textId="73614648">
      <w:pPr>
        <w:jc w:val="center"/>
        <w:rPr>
          <w:rFonts w:ascii="Verdana" w:hAnsi="Verdana"/>
          <w:b/>
          <w:bCs/>
          <w:kern w:val="36"/>
          <w:sz w:val="20"/>
          <w:szCs w:val="20"/>
        </w:rPr>
      </w:pPr>
      <w:r w:rsidRPr="00D22F97">
        <w:rPr>
          <w:rFonts w:ascii="Verdana" w:hAnsi="Verdana"/>
          <w:b/>
          <w:bCs/>
          <w:kern w:val="36"/>
          <w:sz w:val="20"/>
          <w:szCs w:val="20"/>
        </w:rPr>
        <w:lastRenderedPageBreak/>
        <w:t xml:space="preserve">Abstract </w:t>
      </w:r>
    </w:p>
    <w:p w:rsidRPr="00D22F97" w:rsidR="00C8049E" w:rsidP="00C8049E" w:rsidRDefault="00C8049E" w14:paraId="1D8E4DB8" w14:textId="77777777">
      <w:pPr>
        <w:jc w:val="both"/>
        <w:rPr>
          <w:rFonts w:ascii="Verdana" w:hAnsi="Verdana" w:cs="Arial"/>
          <w:sz w:val="14"/>
          <w:szCs w:val="14"/>
        </w:rPr>
      </w:pPr>
    </w:p>
    <w:p w:rsidR="00935B2F" w:rsidP="0AA62D04" w:rsidRDefault="00873F20" w14:paraId="395B454F" w14:textId="1E0A188A">
      <w:pPr>
        <w:jc w:val="both"/>
        <w:rPr>
          <w:rFonts w:ascii="Verdana" w:hAnsi="Verdana" w:eastAsia="Verdana" w:cs="Verdana"/>
          <w:sz w:val="18"/>
          <w:szCs w:val="18"/>
        </w:rPr>
      </w:pPr>
    </w:p>
    <w:p w:rsidR="00935B2F" w:rsidP="0AA62D04" w:rsidRDefault="00873F20" w14:paraId="5069D8E3" w14:textId="2F2F22CD">
      <w:pPr>
        <w:pStyle w:val="Normal"/>
        <w:jc w:val="both"/>
        <w:rPr>
          <w:rFonts w:ascii="Verdana" w:hAnsi="Verdana"/>
          <w:sz w:val="18"/>
          <w:szCs w:val="18"/>
        </w:rPr>
      </w:pPr>
      <w:r w:rsidRPr="0AA62D04" w:rsidR="4705DE44">
        <w:rPr>
          <w:rFonts w:ascii="Verdana" w:hAnsi="Verdana"/>
          <w:sz w:val="18"/>
          <w:szCs w:val="18"/>
        </w:rPr>
        <w:t xml:space="preserve">The job market is highly competitive, especially for freshly graduated individuals who lack real-time experience but </w:t>
      </w:r>
      <w:r w:rsidRPr="0AA62D04" w:rsidR="4705DE44">
        <w:rPr>
          <w:rFonts w:ascii="Verdana" w:hAnsi="Verdana"/>
          <w:sz w:val="18"/>
          <w:szCs w:val="18"/>
        </w:rPr>
        <w:t>possess</w:t>
      </w:r>
      <w:r w:rsidRPr="0AA62D04" w:rsidR="4705DE44">
        <w:rPr>
          <w:rFonts w:ascii="Verdana" w:hAnsi="Verdana"/>
          <w:sz w:val="18"/>
          <w:szCs w:val="18"/>
        </w:rPr>
        <w:t xml:space="preserve"> enthusiasm and a strong network of connections. To address this challenge and create a platform exclusively tailored to the needs of these young professionals, we propose a Job Portal project. The Job </w:t>
      </w:r>
      <w:r w:rsidRPr="0AA62D04" w:rsidR="3DBDF664">
        <w:rPr>
          <w:rFonts w:ascii="Verdana" w:hAnsi="Verdana"/>
          <w:sz w:val="18"/>
          <w:szCs w:val="18"/>
        </w:rPr>
        <w:t xml:space="preserve">boarding </w:t>
      </w:r>
      <w:r w:rsidRPr="0AA62D04" w:rsidR="4705DE44">
        <w:rPr>
          <w:rFonts w:ascii="Verdana" w:hAnsi="Verdana"/>
          <w:sz w:val="18"/>
          <w:szCs w:val="18"/>
        </w:rPr>
        <w:t xml:space="preserve">project aims to empower human resources workers to post job opportunities specifically targeted at individuals who have graduated within the past two years. By focusing on this niche, the platform </w:t>
      </w:r>
      <w:r w:rsidRPr="0AA62D04" w:rsidR="4705DE44">
        <w:rPr>
          <w:rFonts w:ascii="Verdana" w:hAnsi="Verdana"/>
          <w:sz w:val="18"/>
          <w:szCs w:val="18"/>
        </w:rPr>
        <w:t>seeks</w:t>
      </w:r>
      <w:r w:rsidRPr="0AA62D04" w:rsidR="4705DE44">
        <w:rPr>
          <w:rFonts w:ascii="Verdana" w:hAnsi="Verdana"/>
          <w:sz w:val="18"/>
          <w:szCs w:val="18"/>
        </w:rPr>
        <w:t xml:space="preserve"> to bridge the gap between employers seeking fresh talent and young graduates eager to kickstart their careers. </w:t>
      </w:r>
    </w:p>
    <w:p w:rsidR="00935B2F" w:rsidP="0AA62D04" w:rsidRDefault="00873F20" w14:paraId="309E8EC6" w14:textId="425E7EA4">
      <w:pPr>
        <w:pStyle w:val="Normal"/>
        <w:jc w:val="both"/>
        <w:rPr>
          <w:rFonts w:ascii="Verdana" w:hAnsi="Verdana"/>
          <w:sz w:val="18"/>
          <w:szCs w:val="18"/>
        </w:rPr>
      </w:pPr>
      <w:r w:rsidRPr="0AA62D04" w:rsidR="4705DE44">
        <w:rPr>
          <w:rFonts w:ascii="Verdana" w:hAnsi="Verdana"/>
          <w:sz w:val="18"/>
          <w:szCs w:val="18"/>
        </w:rPr>
        <w:t xml:space="preserve"> </w:t>
      </w:r>
      <w:r w:rsidRPr="0AA62D04" w:rsidR="4705DE44">
        <w:rPr>
          <w:rFonts w:ascii="Verdana" w:hAnsi="Verdana"/>
          <w:sz w:val="18"/>
          <w:szCs w:val="18"/>
        </w:rPr>
        <w:t xml:space="preserve">Key features of the Job </w:t>
      </w:r>
      <w:r w:rsidRPr="0AA62D04" w:rsidR="5723F1DC">
        <w:rPr>
          <w:rFonts w:ascii="Verdana" w:hAnsi="Verdana"/>
          <w:sz w:val="18"/>
          <w:szCs w:val="18"/>
        </w:rPr>
        <w:t xml:space="preserve">boarding </w:t>
      </w:r>
      <w:r w:rsidRPr="0AA62D04" w:rsidR="4705DE44">
        <w:rPr>
          <w:rFonts w:ascii="Verdana" w:hAnsi="Verdana"/>
          <w:sz w:val="18"/>
          <w:szCs w:val="18"/>
        </w:rPr>
        <w:t xml:space="preserve">include an intuitive and user-friendly interface that simplifies the job posting process for recruiters. Employers can highlight their preference for fresh graduates, ensuring that only relevant applications reach them, reducing the time and effort spent on sorting through a plethora of unrelated resumes. </w:t>
      </w:r>
    </w:p>
    <w:p w:rsidR="00935B2F" w:rsidP="0AA62D04" w:rsidRDefault="00873F20" w14:paraId="7DA00449" w14:textId="69E6D669">
      <w:pPr>
        <w:pStyle w:val="Normal"/>
        <w:jc w:val="both"/>
      </w:pPr>
      <w:r w:rsidRPr="0AA62D04" w:rsidR="4705DE44">
        <w:rPr>
          <w:rFonts w:ascii="Verdana" w:hAnsi="Verdana"/>
          <w:sz w:val="18"/>
          <w:szCs w:val="18"/>
        </w:rPr>
        <w:t xml:space="preserve"> </w:t>
      </w:r>
      <w:r w:rsidRPr="0AA62D04" w:rsidR="4705DE44">
        <w:rPr>
          <w:rFonts w:ascii="Verdana" w:hAnsi="Verdana"/>
          <w:sz w:val="18"/>
          <w:szCs w:val="18"/>
        </w:rPr>
        <w:t xml:space="preserve">For fresh graduates, the platform will offer </w:t>
      </w:r>
      <w:r w:rsidRPr="0AA62D04" w:rsidR="4705DE44">
        <w:rPr>
          <w:rFonts w:ascii="Verdana" w:hAnsi="Verdana"/>
          <w:sz w:val="18"/>
          <w:szCs w:val="18"/>
        </w:rPr>
        <w:t>a personalized</w:t>
      </w:r>
      <w:r w:rsidRPr="0AA62D04" w:rsidR="4705DE44">
        <w:rPr>
          <w:rFonts w:ascii="Verdana" w:hAnsi="Verdana"/>
          <w:sz w:val="18"/>
          <w:szCs w:val="18"/>
        </w:rPr>
        <w:t xml:space="preserve"> experience, tailoring job recommendations based on their educational background, skills, and connections.</w:t>
      </w:r>
      <w:r w:rsidRPr="0AA62D04" w:rsidR="4EE82166">
        <w:rPr>
          <w:rFonts w:ascii="Verdana" w:hAnsi="Verdana"/>
          <w:sz w:val="18"/>
          <w:szCs w:val="18"/>
        </w:rPr>
        <w:t xml:space="preserve"> </w:t>
      </w:r>
    </w:p>
    <w:p w:rsidR="00935B2F" w:rsidP="0AA62D04" w:rsidRDefault="00873F20" w14:paraId="07933C5A" w14:textId="47F975D3">
      <w:pPr>
        <w:pStyle w:val="Normal"/>
        <w:jc w:val="both"/>
        <w:rPr>
          <w:rFonts w:ascii="Verdana" w:hAnsi="Verdana"/>
          <w:sz w:val="18"/>
          <w:szCs w:val="18"/>
        </w:rPr>
      </w:pPr>
      <w:r w:rsidRPr="0AA62D04" w:rsidR="01498788">
        <w:rPr>
          <w:rFonts w:ascii="Verdana" w:hAnsi="Verdana"/>
          <w:sz w:val="18"/>
          <w:szCs w:val="18"/>
        </w:rPr>
        <w:t xml:space="preserve">In addition, users can access a dynamic dashboard with key data, view a list of people in the system, and </w:t>
      </w:r>
      <w:r w:rsidRPr="0AA62D04" w:rsidR="01498788">
        <w:rPr>
          <w:rFonts w:ascii="Verdana" w:hAnsi="Verdana"/>
          <w:sz w:val="18"/>
          <w:szCs w:val="18"/>
        </w:rPr>
        <w:t>establish</w:t>
      </w:r>
      <w:r w:rsidRPr="0AA62D04" w:rsidR="01498788">
        <w:rPr>
          <w:rFonts w:ascii="Verdana" w:hAnsi="Verdana"/>
          <w:sz w:val="18"/>
          <w:szCs w:val="18"/>
        </w:rPr>
        <w:t xml:space="preserve"> their own unique job categories. With category and location-based filtering options and a pagination function for simple navigation, the frontend </w:t>
      </w:r>
      <w:r w:rsidRPr="0AA62D04" w:rsidR="01498788">
        <w:rPr>
          <w:rFonts w:ascii="Verdana" w:hAnsi="Verdana"/>
          <w:sz w:val="18"/>
          <w:szCs w:val="18"/>
        </w:rPr>
        <w:t>provides</w:t>
      </w:r>
      <w:r w:rsidRPr="0AA62D04" w:rsidR="01498788">
        <w:rPr>
          <w:rFonts w:ascii="Verdana" w:hAnsi="Verdana"/>
          <w:sz w:val="18"/>
          <w:szCs w:val="18"/>
        </w:rPr>
        <w:t xml:space="preserve"> a seamless job search experience. In this paper, the Job Portal's architecture, implementation, and functionality will be described in detail, with an emphasis on how quickly posting jobs and conducting job searches might be made more efficient</w:t>
      </w:r>
    </w:p>
    <w:p w:rsidR="00935B2F" w:rsidP="0AA62D04" w:rsidRDefault="00873F20" w14:paraId="397C0148" w14:textId="0D0FEA7B">
      <w:pPr>
        <w:pStyle w:val="Normal"/>
        <w:jc w:val="both"/>
        <w:rPr>
          <w:rFonts w:ascii="Verdana" w:hAnsi="Verdana"/>
          <w:sz w:val="14"/>
          <w:szCs w:val="14"/>
        </w:rPr>
      </w:pPr>
      <w:r w:rsidRPr="0AA62D04" w:rsidR="00873F20">
        <w:rPr>
          <w:rFonts w:ascii="Verdana" w:hAnsi="Verdana"/>
          <w:sz w:val="18"/>
          <w:szCs w:val="18"/>
        </w:rPr>
        <w:t xml:space="preserve">This project </w:t>
      </w:r>
      <w:r w:rsidRPr="0AA62D04" w:rsidR="4BD3CAC9">
        <w:rPr>
          <w:rFonts w:ascii="Verdana" w:hAnsi="Verdana"/>
          <w:sz w:val="18"/>
          <w:szCs w:val="18"/>
        </w:rPr>
        <w:t xml:space="preserve">intends to </w:t>
      </w:r>
      <w:r w:rsidRPr="0AA62D04" w:rsidR="00873F20">
        <w:rPr>
          <w:rFonts w:ascii="Verdana" w:hAnsi="Verdana"/>
          <w:sz w:val="18"/>
          <w:szCs w:val="18"/>
        </w:rPr>
        <w:t>describe the creation of a </w:t>
      </w:r>
      <w:r w:rsidRPr="0AA62D04" w:rsidR="1E97D21B">
        <w:rPr>
          <w:rFonts w:ascii="Verdana" w:hAnsi="Verdana"/>
          <w:sz w:val="18"/>
          <w:szCs w:val="18"/>
        </w:rPr>
        <w:t>Full</w:t>
      </w:r>
      <w:r w:rsidRPr="0AA62D04" w:rsidR="00873F20">
        <w:rPr>
          <w:rFonts w:ascii="Verdana" w:hAnsi="Verdana"/>
          <w:sz w:val="18"/>
          <w:szCs w:val="18"/>
        </w:rPr>
        <w:t xml:space="preserve"> stack Job Portal using the MERN Stack, which </w:t>
      </w:r>
      <w:r w:rsidRPr="0AA62D04" w:rsidR="3B26D468">
        <w:rPr>
          <w:rFonts w:ascii="Verdana" w:hAnsi="Verdana"/>
          <w:sz w:val="18"/>
          <w:szCs w:val="18"/>
        </w:rPr>
        <w:t>will</w:t>
      </w:r>
      <w:r w:rsidRPr="0AA62D04" w:rsidR="3B26D468">
        <w:rPr>
          <w:rFonts w:ascii="Verdana" w:hAnsi="Verdana"/>
          <w:sz w:val="18"/>
          <w:szCs w:val="18"/>
        </w:rPr>
        <w:t xml:space="preserve"> </w:t>
      </w:r>
      <w:r w:rsidRPr="0AA62D04" w:rsidR="00873F20">
        <w:rPr>
          <w:rFonts w:ascii="Verdana" w:hAnsi="Verdana"/>
          <w:sz w:val="18"/>
          <w:szCs w:val="18"/>
        </w:rPr>
        <w:t>consist</w:t>
      </w:r>
      <w:r w:rsidRPr="0AA62D04" w:rsidR="00873F20">
        <w:rPr>
          <w:rFonts w:ascii="Verdana" w:hAnsi="Verdana"/>
          <w:sz w:val="18"/>
          <w:szCs w:val="18"/>
        </w:rPr>
        <w:t>s</w:t>
      </w:r>
      <w:r w:rsidRPr="0AA62D04" w:rsidR="00873F20">
        <w:rPr>
          <w:rFonts w:ascii="Verdana" w:hAnsi="Verdana"/>
          <w:sz w:val="18"/>
          <w:szCs w:val="18"/>
        </w:rPr>
        <w:t xml:space="preserve"> of React, MongoDB, Node.js, and Express.js</w:t>
      </w:r>
      <w:r w:rsidRPr="0AA62D04" w:rsidR="3987D655">
        <w:rPr>
          <w:rFonts w:ascii="Verdana" w:hAnsi="Verdana"/>
          <w:sz w:val="18"/>
          <w:szCs w:val="18"/>
        </w:rPr>
        <w:t xml:space="preserve">. </w:t>
      </w:r>
      <w:r w:rsidRPr="0AA62D04" w:rsidR="71C62522">
        <w:rPr>
          <w:rFonts w:ascii="Verdana" w:hAnsi="Verdana"/>
          <w:sz w:val="18"/>
          <w:szCs w:val="18"/>
        </w:rPr>
        <w:t>Through these methods, we hope to deepen our programming knowledge in MERN stack.</w:t>
      </w:r>
      <w:r>
        <w:br/>
      </w:r>
    </w:p>
    <w:p w:rsidR="00935B2F" w:rsidP="00C8049E" w:rsidRDefault="00935B2F" w14:paraId="61C7974F" w14:textId="77777777">
      <w:pPr>
        <w:jc w:val="both"/>
        <w:rPr>
          <w:rFonts w:ascii="Verdana" w:hAnsi="Verdana"/>
          <w:sz w:val="14"/>
          <w:szCs w:val="14"/>
        </w:rPr>
      </w:pPr>
    </w:p>
    <w:p w:rsidRPr="00D22F97" w:rsidR="00C8049E" w:rsidP="00C8049E" w:rsidRDefault="00C8049E" w14:paraId="2ACE91A9" w14:textId="77777777">
      <w:pPr>
        <w:jc w:val="both"/>
        <w:rPr>
          <w:rFonts w:ascii="Verdana" w:hAnsi="Verdana" w:cs="Arial"/>
          <w:sz w:val="14"/>
          <w:szCs w:val="14"/>
        </w:rPr>
      </w:pPr>
    </w:p>
    <w:p w:rsidRPr="00D22F97" w:rsidR="00C8049E" w:rsidP="0AA62D04" w:rsidRDefault="00C8049E" w14:paraId="3852FBEF" w14:textId="66509A87">
      <w:pPr>
        <w:jc w:val="both"/>
        <w:rPr>
          <w:rFonts w:ascii="Verdana" w:hAnsi="Verdana"/>
          <w:sz w:val="18"/>
          <w:szCs w:val="18"/>
        </w:rPr>
      </w:pPr>
      <w:r w:rsidRPr="0AA62D04" w:rsidR="00C8049E">
        <w:rPr>
          <w:rFonts w:ascii="Verdana" w:hAnsi="Verdana" w:cs="Arial"/>
          <w:b w:val="1"/>
          <w:bCs w:val="1"/>
          <w:sz w:val="18"/>
          <w:szCs w:val="18"/>
        </w:rPr>
        <w:t>Keywords:</w:t>
      </w:r>
      <w:r w:rsidRPr="0AA62D04" w:rsidR="00C8049E">
        <w:rPr>
          <w:rFonts w:ascii="Verdana" w:hAnsi="Verdana" w:cs="Arial"/>
          <w:sz w:val="18"/>
          <w:szCs w:val="18"/>
        </w:rPr>
        <w:t xml:space="preserve"> </w:t>
      </w:r>
      <w:r w:rsidRPr="0AA62D04" w:rsidR="3CB404FA">
        <w:rPr>
          <w:rFonts w:ascii="Verdana" w:hAnsi="Verdana" w:cs="Arial"/>
          <w:sz w:val="18"/>
          <w:szCs w:val="18"/>
        </w:rPr>
        <w:t>Programming, Full</w:t>
      </w:r>
      <w:r w:rsidRPr="0AA62D04" w:rsidR="431A9B5E">
        <w:rPr>
          <w:rFonts w:ascii="Verdana" w:hAnsi="Verdana" w:cs="Arial"/>
          <w:sz w:val="18"/>
          <w:szCs w:val="18"/>
        </w:rPr>
        <w:t xml:space="preserve"> </w:t>
      </w:r>
      <w:r w:rsidRPr="0AA62D04" w:rsidR="3CB404FA">
        <w:rPr>
          <w:rFonts w:ascii="Verdana" w:hAnsi="Verdana" w:cs="Arial"/>
          <w:sz w:val="18"/>
          <w:szCs w:val="18"/>
        </w:rPr>
        <w:t xml:space="preserve">Stack development, </w:t>
      </w:r>
      <w:r w:rsidRPr="0AA62D04" w:rsidR="003E4EDE">
        <w:rPr>
          <w:rFonts w:ascii="Verdana" w:hAnsi="Verdana"/>
          <w:sz w:val="18"/>
          <w:szCs w:val="18"/>
        </w:rPr>
        <w:t>MERN Stack, React, Node.js, MongoDB</w:t>
      </w:r>
      <w:r w:rsidRPr="0AA62D04" w:rsidR="5AA0344F">
        <w:rPr>
          <w:rFonts w:ascii="Verdana" w:hAnsi="Verdana"/>
          <w:sz w:val="18"/>
          <w:szCs w:val="18"/>
        </w:rPr>
        <w:t>, Job portal</w:t>
      </w:r>
      <w:r w:rsidRPr="0AA62D04" w:rsidR="5444C660">
        <w:rPr>
          <w:rFonts w:ascii="Verdana" w:hAnsi="Verdana"/>
          <w:sz w:val="18"/>
          <w:szCs w:val="18"/>
        </w:rPr>
        <w:t>, Fresh graduates</w:t>
      </w:r>
    </w:p>
    <w:p w:rsidR="0AA62D04" w:rsidP="0AA62D04" w:rsidRDefault="0AA62D04" w14:paraId="2F1A10B9" w14:textId="67C508FE">
      <w:pPr>
        <w:pStyle w:val="Normal"/>
        <w:jc w:val="both"/>
        <w:rPr>
          <w:rFonts w:ascii="Verdana" w:hAnsi="Verdana"/>
          <w:sz w:val="18"/>
          <w:szCs w:val="18"/>
        </w:rPr>
        <w:sectPr w:rsidRPr="00D22F97" w:rsidR="00C8049E" w:rsidSect="00B45C66">
          <w:footerReference w:type="default" r:id="rId14"/>
          <w:pgSz w:w="12240" w:h="15840" w:orient="portrait" w:code="1"/>
          <w:pgMar w:top="1440" w:right="1440" w:bottom="1440" w:left="1440" w:header="576" w:footer="576" w:gutter="0"/>
          <w:cols w:space="720"/>
          <w:docGrid w:linePitch="360"/>
        </w:sectPr>
      </w:pPr>
    </w:p>
    <w:p w:rsidRPr="00D22F97" w:rsidR="003F21D1" w:rsidP="003114DF" w:rsidRDefault="003F21D1" w14:paraId="606F6E9F" w14:textId="77777777">
      <w:pPr>
        <w:rPr>
          <w:rFonts w:ascii="Verdana" w:hAnsi="Verdana"/>
          <w:sz w:val="14"/>
          <w:szCs w:val="14"/>
        </w:rPr>
      </w:pPr>
    </w:p>
    <w:p w:rsidR="2F154BD8" w:rsidP="2F154BD8" w:rsidRDefault="2F154BD8" w14:paraId="46420BDA" w14:textId="50AB72E3">
      <w:pPr>
        <w:jc w:val="center"/>
        <w:rPr>
          <w:rFonts w:ascii="Verdana" w:hAnsi="Verdana"/>
          <w:b w:val="1"/>
          <w:bCs w:val="1"/>
          <w:sz w:val="14"/>
          <w:szCs w:val="14"/>
        </w:rPr>
      </w:pPr>
    </w:p>
    <w:p w:rsidR="2F154BD8" w:rsidP="2F154BD8" w:rsidRDefault="2F154BD8" w14:paraId="1D2DFD2A" w14:textId="2F279AE2">
      <w:pPr>
        <w:jc w:val="center"/>
        <w:rPr>
          <w:rFonts w:ascii="Verdana" w:hAnsi="Verdana"/>
          <w:b w:val="1"/>
          <w:bCs w:val="1"/>
          <w:sz w:val="14"/>
          <w:szCs w:val="14"/>
        </w:rPr>
      </w:pPr>
    </w:p>
    <w:p w:rsidRPr="00D22F97" w:rsidR="003F21D1" w:rsidP="003F21D1" w:rsidRDefault="003F21D1" w14:paraId="2DF3A88C" w14:textId="77777777">
      <w:pPr>
        <w:jc w:val="center"/>
        <w:rPr>
          <w:rFonts w:ascii="Verdana" w:hAnsi="Verdana"/>
          <w:sz w:val="14"/>
          <w:szCs w:val="14"/>
        </w:rPr>
      </w:pPr>
      <w:r w:rsidRPr="0AA62D04" w:rsidR="003F21D1">
        <w:rPr>
          <w:rFonts w:ascii="Verdana" w:hAnsi="Verdana"/>
          <w:b w:val="1"/>
          <w:bCs w:val="1"/>
          <w:sz w:val="14"/>
          <w:szCs w:val="14"/>
        </w:rPr>
        <w:t>9.</w:t>
      </w:r>
      <w:r w:rsidRPr="0AA62D04" w:rsidR="003F21D1">
        <w:rPr>
          <w:rFonts w:ascii="Verdana" w:hAnsi="Verdana"/>
          <w:sz w:val="14"/>
          <w:szCs w:val="14"/>
        </w:rPr>
        <w:t xml:space="preserve"> </w:t>
      </w:r>
      <w:r w:rsidRPr="0AA62D04" w:rsidR="003F21D1">
        <w:rPr>
          <w:rFonts w:ascii="Verdana" w:hAnsi="Verdana"/>
          <w:b w:val="1"/>
          <w:bCs w:val="1"/>
          <w:sz w:val="14"/>
          <w:szCs w:val="14"/>
        </w:rPr>
        <w:t>REFERENCES</w:t>
      </w:r>
    </w:p>
    <w:p w:rsidRPr="003E4EDE" w:rsidR="003E4EDE" w:rsidP="0AA62D04" w:rsidRDefault="003E4EDE" w14:paraId="4634EF85" w14:textId="160C33CC">
      <w:pPr>
        <w:pStyle w:val="NormalWeb"/>
        <w:ind w:left="567" w:hanging="567"/>
        <w:rPr>
          <w:rFonts w:ascii="Verdana" w:hAnsi="Verdana" w:eastAsia="Verdana" w:cs="Verdana"/>
          <w:sz w:val="18"/>
          <w:szCs w:val="18"/>
        </w:rPr>
      </w:pPr>
    </w:p>
    <w:p w:rsidR="14E010E1" w:rsidP="775CA4E7" w:rsidRDefault="14E010E1" w14:paraId="7E087D43" w14:textId="68E8EC97">
      <w:pPr>
        <w:spacing w:before="0" w:beforeAutospacing="off" w:after="0" w:afterAutospacing="off" w:line="480" w:lineRule="exact"/>
        <w:ind w:left="720" w:hanging="720"/>
        <w:rPr>
          <w:sz w:val="18"/>
          <w:szCs w:val="18"/>
        </w:rPr>
      </w:pP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Srivastava, S., &amp; Srivastava, S. (2023).</w:t>
      </w: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 xml:space="preserve"> How to Create </w:t>
      </w: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A</w:t>
      </w: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 xml:space="preserve"> ReactJS Developer Job Description: Hiring Guide </w:t>
      </w: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For</w:t>
      </w:r>
      <w:r w:rsidRPr="0AA62D04" w:rsidR="14E010E1">
        <w:rPr>
          <w:rFonts w:ascii="Verdana" w:hAnsi="Verdana" w:eastAsia="Verdana" w:cs="Verdana"/>
          <w:b w:val="0"/>
          <w:bCs w:val="0"/>
          <w:i w:val="0"/>
          <w:iCs w:val="0"/>
          <w:caps w:val="0"/>
          <w:smallCaps w:val="0"/>
          <w:strike w:val="0"/>
          <w:dstrike w:val="0"/>
          <w:noProof w:val="0"/>
          <w:color w:val="000000" w:themeColor="text1" w:themeTint="FF" w:themeShade="FF"/>
          <w:sz w:val="18"/>
          <w:szCs w:val="18"/>
          <w:u w:val="none"/>
          <w:lang w:val="en-US"/>
        </w:rPr>
        <w:t xml:space="preserve"> Global</w:t>
      </w:r>
      <w:r w:rsidRPr="0AA62D04" w:rsidR="14E010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Recruiters.</w:t>
      </w:r>
      <w:r w:rsidRPr="0AA62D04" w:rsidR="14E010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w:t>
      </w:r>
      <w:r w:rsidRPr="0AA62D04" w:rsidR="14E010E1">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18"/>
          <w:szCs w:val="18"/>
          <w:u w:val="none"/>
          <w:lang w:val="en-US"/>
        </w:rPr>
        <w:t>Uplers</w:t>
      </w:r>
      <w:r w:rsidRPr="0AA62D04" w:rsidR="14E010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w:t>
      </w:r>
      <w:r w:rsidRPr="0AA62D04" w:rsidR="14E010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w:t>
      </w:r>
      <w:hyperlink r:id="R36723cfce47a40aa">
        <w:r w:rsidRPr="0AA62D04" w:rsidR="14E010E1">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https://www.uplers.com/blog/reactjs-developer-job-description/</w:t>
        </w:r>
      </w:hyperlink>
    </w:p>
    <w:p w:rsidR="775CA4E7" w:rsidP="775CA4E7" w:rsidRDefault="775CA4E7" w14:paraId="3793F311" w14:textId="13BD4ADB">
      <w:pPr>
        <w:pStyle w:val="NormalWeb"/>
        <w:ind w:left="567" w:hanging="567"/>
        <w:rPr>
          <w:rFonts w:ascii="Verdana" w:hAnsi="Verdana"/>
          <w:sz w:val="18"/>
          <w:szCs w:val="18"/>
        </w:rPr>
      </w:pPr>
    </w:p>
    <w:p w:rsidR="2F154BD8" w:rsidP="0AA62D04" w:rsidRDefault="2F154BD8" w14:paraId="7CDE739B" w14:textId="20AFC77B">
      <w:pPr>
        <w:pStyle w:val="NormalWeb"/>
        <w:ind w:left="567" w:hanging="567"/>
        <w:rPr>
          <w:rStyle w:val="apple-converted-space"/>
          <w:rFonts w:ascii="Verdana" w:hAnsi="Verdana"/>
          <w:color w:val="000000" w:themeColor="text1" w:themeTint="FF" w:themeShade="FF"/>
          <w:sz w:val="18"/>
          <w:szCs w:val="18"/>
        </w:rPr>
      </w:pPr>
      <w:r w:rsidRPr="0AA62D04" w:rsidR="6C7515DC">
        <w:rPr>
          <w:rStyle w:val="apple-converted-space"/>
          <w:rFonts w:ascii="Verdana" w:hAnsi="Verdana"/>
          <w:color w:val="000000" w:themeColor="text1" w:themeTint="FF" w:themeShade="FF"/>
          <w:sz w:val="18"/>
          <w:szCs w:val="18"/>
        </w:rPr>
        <w:t xml:space="preserve">Svitlana </w:t>
      </w:r>
      <w:r w:rsidRPr="0AA62D04" w:rsidR="6C7515DC">
        <w:rPr>
          <w:rStyle w:val="apple-converted-space"/>
          <w:rFonts w:ascii="Verdana" w:hAnsi="Verdana"/>
          <w:color w:val="000000" w:themeColor="text1" w:themeTint="FF" w:themeShade="FF"/>
          <w:sz w:val="18"/>
          <w:szCs w:val="18"/>
        </w:rPr>
        <w:t>Varaksina</w:t>
      </w:r>
      <w:r w:rsidRPr="0AA62D04" w:rsidR="6C7515DC">
        <w:rPr>
          <w:rStyle w:val="apple-converted-space"/>
          <w:rFonts w:ascii="Verdana" w:hAnsi="Verdana"/>
          <w:color w:val="000000" w:themeColor="text1" w:themeTint="FF" w:themeShade="FF"/>
          <w:sz w:val="18"/>
          <w:szCs w:val="18"/>
        </w:rPr>
        <w:t xml:space="preserve"> (2023). How to Create a Job Board Website Like Glassdoor</w:t>
      </w:r>
      <w:r w:rsidRPr="0AA62D04" w:rsidR="6C7515DC">
        <w:rPr>
          <w:rStyle w:val="apple-converted-space"/>
          <w:rFonts w:ascii="Verdana" w:hAnsi="Verdana"/>
          <w:color w:val="000000" w:themeColor="text1" w:themeTint="FF" w:themeShade="FF"/>
          <w:sz w:val="18"/>
          <w:szCs w:val="18"/>
        </w:rPr>
        <w:t xml:space="preserve"> </w:t>
      </w:r>
    </w:p>
    <w:p w:rsidR="2F154BD8" w:rsidP="0AA62D04" w:rsidRDefault="2F154BD8" w14:paraId="0C3848C0" w14:textId="31203B77">
      <w:pPr>
        <w:pStyle w:val="NormalWeb"/>
        <w:ind w:left="567" w:hanging="567"/>
        <w:rPr>
          <w:rStyle w:val="apple-converted-space"/>
          <w:rFonts w:ascii="Verdana" w:hAnsi="Verdana"/>
          <w:color w:val="000000" w:themeColor="text1" w:themeTint="FF" w:themeShade="FF"/>
          <w:sz w:val="18"/>
          <w:szCs w:val="18"/>
        </w:rPr>
      </w:pPr>
    </w:p>
    <w:p w:rsidR="2F154BD8" w:rsidP="2F154BD8" w:rsidRDefault="2F154BD8" w14:paraId="11758A58" w14:textId="4D94BFAB">
      <w:pPr>
        <w:pStyle w:val="NormalWeb"/>
        <w:ind w:left="567" w:hanging="567"/>
        <w:rPr>
          <w:rStyle w:val="apple-converted-space"/>
          <w:rFonts w:ascii="Verdana" w:hAnsi="Verdana"/>
          <w:color w:val="000000" w:themeColor="text1" w:themeTint="FF" w:themeShade="FF"/>
          <w:sz w:val="18"/>
          <w:szCs w:val="18"/>
        </w:rPr>
      </w:pPr>
      <w:hyperlink r:id="R3a9a03174a0f4346">
        <w:r w:rsidRPr="0AA62D04" w:rsidR="6C7515DC">
          <w:rPr>
            <w:rStyle w:val="Hyperlink"/>
            <w:rFonts w:ascii="Verdana" w:hAnsi="Verdana"/>
            <w:sz w:val="18"/>
            <w:szCs w:val="18"/>
          </w:rPr>
          <w:t>https://themindstudios.com/blog/create-a-job-board-website/</w:t>
        </w:r>
      </w:hyperlink>
    </w:p>
    <w:sectPr w:rsidRPr="00D22F97" w:rsidR="003F21D1" w:rsidSect="003114DF">
      <w:type w:val="continuous"/>
      <w:pgSz w:w="12240" w:h="15840" w:orient="portrait" w:code="1"/>
      <w:pgMar w:top="1440" w:right="1440" w:bottom="1440" w:left="1440" w:header="720" w:footer="720" w:gutter="0"/>
      <w:cols w:space="432"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BB4" w:rsidP="00B45C66" w:rsidRDefault="00562BB4" w14:paraId="58A91DBA" w14:textId="77777777">
      <w:r>
        <w:separator/>
      </w:r>
    </w:p>
  </w:endnote>
  <w:endnote w:type="continuationSeparator" w:id="0">
    <w:p w:rsidR="00562BB4" w:rsidP="00B45C66" w:rsidRDefault="00562BB4" w14:paraId="22F5551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59231"/>
      <w:docPartObj>
        <w:docPartGallery w:val="Page Numbers (Bottom of Page)"/>
        <w:docPartUnique/>
      </w:docPartObj>
    </w:sdtPr>
    <w:sdtEndPr>
      <w:rPr>
        <w:noProof/>
      </w:rPr>
    </w:sdtEndPr>
    <w:sdtContent>
      <w:p w:rsidR="003114DF" w:rsidRDefault="003114DF" w14:paraId="58E09F60" w14:textId="506CFC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114DF" w:rsidRDefault="003114DF" w14:paraId="692E2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BB4" w:rsidP="00B45C66" w:rsidRDefault="00562BB4" w14:paraId="46A89693" w14:textId="77777777">
      <w:r>
        <w:separator/>
      </w:r>
    </w:p>
  </w:footnote>
  <w:footnote w:type="continuationSeparator" w:id="0">
    <w:p w:rsidR="00562BB4" w:rsidP="00B45C66" w:rsidRDefault="00562BB4" w14:paraId="015D270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8258274">
    <w:abstractNumId w:val="2"/>
  </w:num>
  <w:num w:numId="2" w16cid:durableId="923294716">
    <w:abstractNumId w:val="1"/>
  </w:num>
  <w:num w:numId="3" w16cid:durableId="137068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45F4E"/>
    <w:rsid w:val="00266030"/>
    <w:rsid w:val="002F4642"/>
    <w:rsid w:val="003114DF"/>
    <w:rsid w:val="00315308"/>
    <w:rsid w:val="003312D9"/>
    <w:rsid w:val="00360C4A"/>
    <w:rsid w:val="00362DCE"/>
    <w:rsid w:val="003902FD"/>
    <w:rsid w:val="003A6106"/>
    <w:rsid w:val="003B643A"/>
    <w:rsid w:val="003E4EDE"/>
    <w:rsid w:val="003F21D1"/>
    <w:rsid w:val="00427E8B"/>
    <w:rsid w:val="004315A0"/>
    <w:rsid w:val="00446670"/>
    <w:rsid w:val="00484BCD"/>
    <w:rsid w:val="00490515"/>
    <w:rsid w:val="004968B2"/>
    <w:rsid w:val="004C3BD5"/>
    <w:rsid w:val="004D24B3"/>
    <w:rsid w:val="004D44D9"/>
    <w:rsid w:val="00527835"/>
    <w:rsid w:val="00562BB4"/>
    <w:rsid w:val="00563EE3"/>
    <w:rsid w:val="005932A0"/>
    <w:rsid w:val="005B2AC1"/>
    <w:rsid w:val="005E1EBF"/>
    <w:rsid w:val="00636FCB"/>
    <w:rsid w:val="006440FA"/>
    <w:rsid w:val="006A3BFC"/>
    <w:rsid w:val="00703FB6"/>
    <w:rsid w:val="007A7F77"/>
    <w:rsid w:val="007B5D16"/>
    <w:rsid w:val="007C7F55"/>
    <w:rsid w:val="007F00AB"/>
    <w:rsid w:val="007F03E1"/>
    <w:rsid w:val="00801985"/>
    <w:rsid w:val="00866F54"/>
    <w:rsid w:val="00872EAB"/>
    <w:rsid w:val="00873F20"/>
    <w:rsid w:val="0087576C"/>
    <w:rsid w:val="008B5586"/>
    <w:rsid w:val="008E67F7"/>
    <w:rsid w:val="00935B2F"/>
    <w:rsid w:val="00942535"/>
    <w:rsid w:val="009628BD"/>
    <w:rsid w:val="009937E2"/>
    <w:rsid w:val="00A03033"/>
    <w:rsid w:val="00A24CE3"/>
    <w:rsid w:val="00A66F17"/>
    <w:rsid w:val="00A87BBD"/>
    <w:rsid w:val="00A92FAB"/>
    <w:rsid w:val="00A95BD9"/>
    <w:rsid w:val="00AD1DD6"/>
    <w:rsid w:val="00AF0261"/>
    <w:rsid w:val="00AF0E68"/>
    <w:rsid w:val="00AF3124"/>
    <w:rsid w:val="00B07FCB"/>
    <w:rsid w:val="00B23131"/>
    <w:rsid w:val="00B41CC4"/>
    <w:rsid w:val="00B45C66"/>
    <w:rsid w:val="00B46A0B"/>
    <w:rsid w:val="00B670CF"/>
    <w:rsid w:val="00B81C8D"/>
    <w:rsid w:val="00BA3C9F"/>
    <w:rsid w:val="00BE0812"/>
    <w:rsid w:val="00BF084A"/>
    <w:rsid w:val="00C2048A"/>
    <w:rsid w:val="00C661F1"/>
    <w:rsid w:val="00C7077A"/>
    <w:rsid w:val="00C75791"/>
    <w:rsid w:val="00C8049E"/>
    <w:rsid w:val="00CA018F"/>
    <w:rsid w:val="00CA0695"/>
    <w:rsid w:val="00CA1198"/>
    <w:rsid w:val="00D22F97"/>
    <w:rsid w:val="00D418DA"/>
    <w:rsid w:val="00D8472F"/>
    <w:rsid w:val="00D87630"/>
    <w:rsid w:val="00DD2BB4"/>
    <w:rsid w:val="00DF4809"/>
    <w:rsid w:val="00E06D4A"/>
    <w:rsid w:val="00E10E7A"/>
    <w:rsid w:val="00F1395F"/>
    <w:rsid w:val="00F27472"/>
    <w:rsid w:val="00F92874"/>
    <w:rsid w:val="00FE5CB2"/>
    <w:rsid w:val="01498788"/>
    <w:rsid w:val="02CB2D95"/>
    <w:rsid w:val="034DB061"/>
    <w:rsid w:val="068F8305"/>
    <w:rsid w:val="0AA62D04"/>
    <w:rsid w:val="0C9A002B"/>
    <w:rsid w:val="0E965755"/>
    <w:rsid w:val="0F29F826"/>
    <w:rsid w:val="10963A54"/>
    <w:rsid w:val="14E010E1"/>
    <w:rsid w:val="150271AB"/>
    <w:rsid w:val="1BCB69DF"/>
    <w:rsid w:val="1E97D21B"/>
    <w:rsid w:val="1F812168"/>
    <w:rsid w:val="23D83E0A"/>
    <w:rsid w:val="243B6A2E"/>
    <w:rsid w:val="24E204E7"/>
    <w:rsid w:val="2742115F"/>
    <w:rsid w:val="28353CDA"/>
    <w:rsid w:val="2ABED62F"/>
    <w:rsid w:val="2F154BD8"/>
    <w:rsid w:val="342ADD90"/>
    <w:rsid w:val="355E7948"/>
    <w:rsid w:val="3618A61E"/>
    <w:rsid w:val="3987D655"/>
    <w:rsid w:val="39D1C3EA"/>
    <w:rsid w:val="3B26D468"/>
    <w:rsid w:val="3CB404FA"/>
    <w:rsid w:val="3CC2A4C9"/>
    <w:rsid w:val="3D3280A9"/>
    <w:rsid w:val="3DBDF664"/>
    <w:rsid w:val="3EAAB089"/>
    <w:rsid w:val="3FF0AE2F"/>
    <w:rsid w:val="40385D91"/>
    <w:rsid w:val="431A9B5E"/>
    <w:rsid w:val="461163F6"/>
    <w:rsid w:val="4705DE44"/>
    <w:rsid w:val="4ACB4815"/>
    <w:rsid w:val="4BD3CAC9"/>
    <w:rsid w:val="4EE82166"/>
    <w:rsid w:val="50A614E2"/>
    <w:rsid w:val="538E0FA3"/>
    <w:rsid w:val="53C48D47"/>
    <w:rsid w:val="5444C660"/>
    <w:rsid w:val="56150B32"/>
    <w:rsid w:val="56CB3478"/>
    <w:rsid w:val="57065FEB"/>
    <w:rsid w:val="5723F1DC"/>
    <w:rsid w:val="57E80376"/>
    <w:rsid w:val="5AA0344F"/>
    <w:rsid w:val="5D10DD11"/>
    <w:rsid w:val="6161E83A"/>
    <w:rsid w:val="622B47F9"/>
    <w:rsid w:val="6341ED3A"/>
    <w:rsid w:val="63B9EFAB"/>
    <w:rsid w:val="6B3DB588"/>
    <w:rsid w:val="6C7515DC"/>
    <w:rsid w:val="6E0CB025"/>
    <w:rsid w:val="6FF7FE4E"/>
    <w:rsid w:val="71C62522"/>
    <w:rsid w:val="7262E64D"/>
    <w:rsid w:val="732F9F10"/>
    <w:rsid w:val="73B2CE58"/>
    <w:rsid w:val="775CA4E7"/>
    <w:rsid w:val="7A546B2E"/>
    <w:rsid w:val="7BD567E1"/>
    <w:rsid w:val="7BEC8EC2"/>
    <w:rsid w:val="7E655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styleId="FooterChar" w:customStyle="1">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D22F97"/>
    <w:rPr>
      <w:color w:val="605E5C"/>
      <w:shd w:val="clear" w:color="auto" w:fill="E1DFDD"/>
    </w:rPr>
  </w:style>
  <w:style w:type="character" w:styleId="FollowedHyperlink">
    <w:name w:val="FollowedHyperlink"/>
    <w:basedOn w:val="DefaultParagraphFont"/>
    <w:semiHidden/>
    <w:unhideWhenUsed/>
    <w:rsid w:val="00D22F97"/>
    <w:rPr>
      <w:color w:val="800080" w:themeColor="followedHyperlink"/>
      <w:u w:val="single"/>
    </w:rPr>
  </w:style>
  <w:style w:type="character" w:styleId="apple-converted-space" w:customStyle="1">
    <w:name w:val="apple-converted-space"/>
    <w:basedOn w:val="DefaultParagraphFont"/>
    <w:rsid w:val="003E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536">
      <w:bodyDiv w:val="1"/>
      <w:marLeft w:val="0"/>
      <w:marRight w:val="0"/>
      <w:marTop w:val="0"/>
      <w:marBottom w:val="0"/>
      <w:divBdr>
        <w:top w:val="none" w:sz="0" w:space="0" w:color="auto"/>
        <w:left w:val="none" w:sz="0" w:space="0" w:color="auto"/>
        <w:bottom w:val="none" w:sz="0" w:space="0" w:color="auto"/>
        <w:right w:val="none" w:sz="0" w:space="0" w:color="auto"/>
      </w:divBdr>
    </w:div>
    <w:div w:id="308243621">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47181647">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30d81933c0514230" /><Relationship Type="http://schemas.openxmlformats.org/officeDocument/2006/relationships/hyperlink" Target="mailto:pernidinesh@cityuniversity.edu" TargetMode="External" Id="Rfe49976106b7460e" /><Relationship Type="http://schemas.openxmlformats.org/officeDocument/2006/relationships/hyperlink" Target="mailto:khanosama@cityuniversity.edu" TargetMode="External" Id="R346946bb93054efc" /><Relationship Type="http://schemas.openxmlformats.org/officeDocument/2006/relationships/hyperlink" Target="mailto:abdimananuuluumutbe@cityuniversity.edu" TargetMode="External" Id="R9967c74016634478" /><Relationship Type="http://schemas.openxmlformats.org/officeDocument/2006/relationships/hyperlink" Target="https://www.uplers.com/blog/reactjs-developer-job-description/" TargetMode="External" Id="R36723cfce47a40aa" /><Relationship Type="http://schemas.openxmlformats.org/officeDocument/2006/relationships/hyperlink" Target="https://themindstudios.com/blog/create-a-job-board-website/" TargetMode="External" Id="R3a9a03174a0f434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c80c9e-f199-4222-907b-518862405470}"/>
      </w:docPartPr>
      <w:docPartBody>
        <w:p w14:paraId="67FED0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C:\Users\chungsam\Downloads\template.dotx</ap:Template>
  <ap:Application>Microsoft Word for the web</ap:Application>
  <ap:DocSecurity>0</ap:DocSecurity>
  <ap:ScaleCrop>false</ap:ScaleCrop>
  <ap:Company>ISECON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creator>Administrator</dc:creator>
  <lastModifiedBy>Umutbek Abdimanan Uulu</lastModifiedBy>
  <revision>10</revision>
  <dcterms:created xsi:type="dcterms:W3CDTF">2023-07-20T19:54:00.0000000Z</dcterms:created>
  <dcterms:modified xsi:type="dcterms:W3CDTF">2023-07-24T02:51:40.6969231Z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